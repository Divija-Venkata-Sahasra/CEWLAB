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avif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216" w:type="dxa"/>
          <w:right w:w="216" w:type="dxa"/>
        </w:tblCellMar>
        <w:tblLook w:val="0600" w:firstRow="0" w:lastRow="0" w:firstColumn="0" w:lastColumn="0" w:noHBand="1" w:noVBand="1"/>
        <w:tblDescription w:val="Layout table"/>
      </w:tblPr>
      <w:tblGrid>
        <w:gridCol w:w="5760"/>
        <w:gridCol w:w="5760"/>
      </w:tblGrid>
      <w:tr w:rsidR="00820C0E" w:rsidTr="00820C0E">
        <w:trPr>
          <w:trHeight w:val="6318"/>
          <w:jc w:val="center"/>
        </w:trPr>
        <w:tc>
          <w:tcPr>
            <w:tcW w:w="5760" w:type="dxa"/>
          </w:tcPr>
          <w:p w:rsidR="00F42DEE" w:rsidRDefault="00F42DEE" w:rsidP="00E1248C"/>
          <w:p w:rsidR="00F42DEE" w:rsidRDefault="00F42DEE" w:rsidP="00F42DEE"/>
          <w:p w:rsidR="00820C0E" w:rsidRPr="00F42DEE" w:rsidRDefault="00820C0E" w:rsidP="00F42DEE">
            <w:pPr>
              <w:jc w:val="center"/>
            </w:pPr>
          </w:p>
        </w:tc>
        <w:tc>
          <w:tcPr>
            <w:tcW w:w="5760" w:type="dxa"/>
            <w:vAlign w:val="bottom"/>
          </w:tcPr>
          <w:p w:rsidR="00820C0E" w:rsidRDefault="00F42DEE" w:rsidP="005F677F">
            <w:pPr>
              <w:pStyle w:val="Subtitle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275D2D7F" wp14:editId="3CA720C0">
                  <wp:simplePos x="0" y="0"/>
                  <wp:positionH relativeFrom="column">
                    <wp:posOffset>-4026535</wp:posOffset>
                  </wp:positionH>
                  <wp:positionV relativeFrom="paragraph">
                    <wp:posOffset>-4043045</wp:posOffset>
                  </wp:positionV>
                  <wp:extent cx="7665720" cy="4167505"/>
                  <wp:effectExtent l="0" t="0" r="0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7c7833f0efb8e6fee2e2fa6c3bba75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20" cy="416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20C0E" w:rsidTr="00820C0E">
        <w:trPr>
          <w:trHeight w:val="1719"/>
          <w:jc w:val="center"/>
        </w:trPr>
        <w:tc>
          <w:tcPr>
            <w:tcW w:w="5760" w:type="dxa"/>
            <w:vAlign w:val="center"/>
          </w:tcPr>
          <w:p w:rsidR="00820C0E" w:rsidRDefault="00820C0E" w:rsidP="00820C0E">
            <w:pPr>
              <w:jc w:val="right"/>
            </w:pPr>
          </w:p>
        </w:tc>
        <w:tc>
          <w:tcPr>
            <w:tcW w:w="5760" w:type="dxa"/>
            <w:vAlign w:val="center"/>
          </w:tcPr>
          <w:p w:rsidR="00820C0E" w:rsidRPr="0079140B" w:rsidRDefault="00F42DEE" w:rsidP="00820C0E">
            <w:pPr>
              <w:pStyle w:val="Subtitle"/>
            </w:pPr>
            <w:r>
              <w:t>MY HOME</w:t>
            </w:r>
            <w:r w:rsidR="00F712F1">
              <w:t xml:space="preserve"> pvt ltd</w:t>
            </w:r>
          </w:p>
          <w:p w:rsidR="00820C0E" w:rsidRPr="0079140B" w:rsidRDefault="00F42DEE" w:rsidP="00820C0E">
            <w:pPr>
              <w:pStyle w:val="Subtitle"/>
            </w:pPr>
            <w:r>
              <w:t>29-10-2024</w:t>
            </w:r>
          </w:p>
          <w:p w:rsidR="00820C0E" w:rsidRDefault="00AE029C" w:rsidP="00AE029C">
            <w:pPr>
              <w:pStyle w:val="Subtitle"/>
            </w:pPr>
            <w:r>
              <w:t>edition1</w:t>
            </w:r>
            <w:r w:rsidR="00820C0E" w:rsidRPr="0079140B">
              <w:t xml:space="preserve">, </w:t>
            </w:r>
            <w:r w:rsidR="00F712F1">
              <w:t>volume1</w:t>
            </w:r>
          </w:p>
        </w:tc>
      </w:tr>
      <w:tr w:rsidR="00820C0E" w:rsidTr="00820C0E">
        <w:trPr>
          <w:trHeight w:val="1341"/>
          <w:jc w:val="center"/>
        </w:trPr>
        <w:tc>
          <w:tcPr>
            <w:tcW w:w="11520" w:type="dxa"/>
            <w:gridSpan w:val="2"/>
            <w:vAlign w:val="center"/>
          </w:tcPr>
          <w:p w:rsidR="00820C0E" w:rsidRDefault="00F42DEE" w:rsidP="00F42DEE">
            <w:pPr>
              <w:pStyle w:val="Title"/>
            </w:pPr>
            <w:r>
              <w:t>interior design</w:t>
            </w:r>
          </w:p>
        </w:tc>
      </w:tr>
      <w:tr w:rsidR="00820C0E" w:rsidTr="00820C0E">
        <w:trPr>
          <w:trHeight w:val="4959"/>
          <w:jc w:val="center"/>
        </w:trPr>
        <w:tc>
          <w:tcPr>
            <w:tcW w:w="5760" w:type="dxa"/>
          </w:tcPr>
          <w:p w:rsidR="00DE1F7B" w:rsidRDefault="00F712F1" w:rsidP="00F712F1">
            <w:pPr>
              <w:spacing w:line="360" w:lineRule="auto"/>
              <w:rPr>
                <w:rFonts w:cstheme="minorHAnsi"/>
                <w:sz w:val="44"/>
                <w:szCs w:val="44"/>
                <w:u w:val="single"/>
              </w:rPr>
            </w:pPr>
            <w:r>
              <w:rPr>
                <w:rFonts w:ascii="Castellar" w:hAnsi="Castellar"/>
                <w:sz w:val="48"/>
                <w:szCs w:val="48"/>
                <w:u w:val="single"/>
              </w:rPr>
              <w:t>About us:</w:t>
            </w:r>
          </w:p>
          <w:p w:rsidR="00F712F1" w:rsidRPr="00F712F1" w:rsidRDefault="00F712F1" w:rsidP="00F712F1">
            <w:pPr>
              <w:spacing w:line="360" w:lineRule="auto"/>
              <w:rPr>
                <w:rFonts w:ascii="Calibri" w:hAnsi="Calibri" w:cs="Calibri"/>
                <w:sz w:val="36"/>
                <w:szCs w:val="36"/>
              </w:rPr>
            </w:pPr>
            <w:r w:rsidRPr="00F712F1">
              <w:rPr>
                <w:rFonts w:ascii="Calibri" w:hAnsi="Calibri" w:cs="Calibri"/>
                <w:sz w:val="36"/>
                <w:szCs w:val="36"/>
              </w:rPr>
              <w:t>MY HOME</w:t>
            </w:r>
            <w:r>
              <w:rPr>
                <w:rFonts w:ascii="Calibri" w:hAnsi="Calibri" w:cs="Calibri"/>
                <w:sz w:val="36"/>
                <w:szCs w:val="36"/>
              </w:rPr>
              <w:t xml:space="preserve"> Pvt Ltd is a building and facilities management company which specializes in construction, maintenance and insurance works. We have the capacity to undertake jobs from start to finish and provide  </w:t>
            </w:r>
          </w:p>
        </w:tc>
        <w:tc>
          <w:tcPr>
            <w:tcW w:w="5760" w:type="dxa"/>
          </w:tcPr>
          <w:p w:rsidR="005B49A8" w:rsidRDefault="00F712F1" w:rsidP="00F712F1">
            <w:pPr>
              <w:spacing w:line="276" w:lineRule="auto"/>
              <w:rPr>
                <w:rFonts w:ascii="Calibri" w:hAnsi="Calibri" w:cs="Calibri"/>
                <w:sz w:val="36"/>
                <w:szCs w:val="36"/>
              </w:rPr>
            </w:pPr>
            <w:r w:rsidRPr="00F712F1">
              <w:rPr>
                <w:rFonts w:ascii="Calibri" w:hAnsi="Calibri" w:cs="Calibri"/>
                <w:sz w:val="36"/>
                <w:szCs w:val="36"/>
              </w:rPr>
              <w:t>an integrated services solution for our clients.</w:t>
            </w:r>
          </w:p>
          <w:p w:rsidR="00F712F1" w:rsidRPr="00DE1F7B" w:rsidRDefault="00F712F1" w:rsidP="00F712F1">
            <w:pPr>
              <w:spacing w:line="360" w:lineRule="auto"/>
              <w:rPr>
                <w:rFonts w:ascii="Bahnschrift" w:hAnsi="Bahnschrift"/>
                <w:sz w:val="52"/>
                <w:szCs w:val="52"/>
                <w:u w:val="single"/>
              </w:rPr>
            </w:pPr>
            <w:r w:rsidRPr="00DE1F7B">
              <w:rPr>
                <w:rFonts w:ascii="Castellar" w:hAnsi="Castellar"/>
                <w:sz w:val="52"/>
                <w:szCs w:val="52"/>
                <w:u w:val="single"/>
              </w:rPr>
              <w:t>WHY CHOOSE US</w:t>
            </w:r>
            <w:r w:rsidRPr="00DE1F7B">
              <w:rPr>
                <w:rFonts w:ascii="Bahnschrift" w:hAnsi="Bahnschrift"/>
                <w:sz w:val="52"/>
                <w:szCs w:val="52"/>
                <w:u w:val="single"/>
              </w:rPr>
              <w:t>:</w:t>
            </w:r>
          </w:p>
          <w:p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alligraphy" w:hAnsi="Lucida Calligraphy"/>
                <w:sz w:val="40"/>
                <w:szCs w:val="40"/>
                <w:u w:val="single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Creative</w:t>
            </w:r>
            <w:r w:rsidRPr="00F712F1">
              <w:rPr>
                <w:rFonts w:ascii="Lucida Calligraphy" w:hAnsi="Lucida Calligraphy"/>
                <w:sz w:val="40"/>
                <w:szCs w:val="40"/>
                <w:u w:val="single"/>
              </w:rPr>
              <w:t xml:space="preserve"> </w:t>
            </w:r>
            <w:r w:rsidRPr="00F712F1">
              <w:rPr>
                <w:rFonts w:ascii="Lucida Calligraphy" w:hAnsi="Lucida Calligraphy"/>
                <w:sz w:val="40"/>
                <w:szCs w:val="40"/>
              </w:rPr>
              <w:t>Design</w:t>
            </w:r>
          </w:p>
          <w:p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Lucida Calligraphy" w:hAnsi="Lucida Calligraphy"/>
                <w:sz w:val="40"/>
                <w:szCs w:val="40"/>
                <w:u w:val="single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Great guarantee</w:t>
            </w:r>
          </w:p>
          <w:p w:rsidR="00F712F1" w:rsidRPr="00F712F1" w:rsidRDefault="00F712F1" w:rsidP="00F712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36"/>
                <w:szCs w:val="36"/>
              </w:rPr>
            </w:pPr>
            <w:r w:rsidRPr="00F712F1">
              <w:rPr>
                <w:rFonts w:ascii="Lucida Calligraphy" w:hAnsi="Lucida Calligraphy"/>
                <w:sz w:val="40"/>
                <w:szCs w:val="40"/>
              </w:rPr>
              <w:t>Fast Execution</w:t>
            </w:r>
          </w:p>
        </w:tc>
      </w:tr>
    </w:tbl>
    <w:p w:rsidR="00F712F1" w:rsidRPr="005B49A8" w:rsidRDefault="004915D0" w:rsidP="00F712F1">
      <w:pPr>
        <w:spacing w:line="276" w:lineRule="auto"/>
        <w:rPr>
          <w:rFonts w:ascii="Castellar" w:hAnsi="Castellar"/>
          <w:sz w:val="40"/>
          <w:szCs w:val="40"/>
          <w:u w:val="single"/>
        </w:rPr>
      </w:pPr>
      <w:r>
        <w:br w:type="page"/>
      </w:r>
      <w:r w:rsidR="00F712F1" w:rsidRPr="005B49A8">
        <w:rPr>
          <w:rFonts w:ascii="Castellar" w:hAnsi="Castellar"/>
          <w:sz w:val="40"/>
          <w:szCs w:val="40"/>
        </w:rPr>
        <w:lastRenderedPageBreak/>
        <w:t xml:space="preserve">       </w:t>
      </w:r>
      <w:r w:rsidR="00F712F1" w:rsidRPr="005B49A8">
        <w:rPr>
          <w:rFonts w:ascii="Castellar" w:hAnsi="Castellar"/>
          <w:sz w:val="40"/>
          <w:szCs w:val="40"/>
          <w:u w:val="single"/>
        </w:rPr>
        <w:t>Our services</w:t>
      </w:r>
      <w:r w:rsidR="00AE029C">
        <w:rPr>
          <w:rFonts w:ascii="Castellar" w:hAnsi="Castellar"/>
          <w:sz w:val="40"/>
          <w:szCs w:val="40"/>
          <w:u w:val="single"/>
        </w:rPr>
        <w:t>: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</w:rPr>
      </w:pPr>
      <w:r w:rsidRPr="005B49A8">
        <w:rPr>
          <w:rFonts w:ascii="Lucida Calligraphy" w:hAnsi="Lucida Calligraphy"/>
          <w:sz w:val="36"/>
          <w:szCs w:val="36"/>
        </w:rPr>
        <w:t>Designing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 w:rsidRPr="005B49A8">
        <w:rPr>
          <w:rFonts w:ascii="Lucida Calligraphy" w:hAnsi="Lucida Calligraphy"/>
          <w:sz w:val="36"/>
          <w:szCs w:val="36"/>
        </w:rPr>
        <w:t>Pre-construction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Construction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Renovation</w:t>
      </w:r>
    </w:p>
    <w:p w:rsidR="00F712F1" w:rsidRPr="005B49A8" w:rsidRDefault="00F712F1" w:rsidP="00F712F1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Maintenance</w:t>
      </w:r>
    </w:p>
    <w:p w:rsidR="00645B04" w:rsidRPr="00645B04" w:rsidRDefault="00AE029C" w:rsidP="00645B04">
      <w:pPr>
        <w:pStyle w:val="ListParagraph"/>
        <w:numPr>
          <w:ilvl w:val="0"/>
          <w:numId w:val="4"/>
        </w:num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r>
        <w:rPr>
          <w:rFonts w:ascii="Lucida Calligraphy" w:hAnsi="Lucida Calligraphy"/>
          <w:sz w:val="36"/>
          <w:szCs w:val="36"/>
        </w:rPr>
        <w:t>Re-designing</w:t>
      </w: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  <w:bookmarkStart w:id="0" w:name="_GoBack"/>
      <w:bookmarkEnd w:id="0"/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645B04" w:rsidRPr="00645B04" w:rsidRDefault="00645B04" w:rsidP="00645B04">
      <w:pPr>
        <w:spacing w:line="276" w:lineRule="auto"/>
        <w:rPr>
          <w:rFonts w:ascii="Lucida Calligraphy" w:hAnsi="Lucida Calligraphy"/>
          <w:sz w:val="36"/>
          <w:szCs w:val="36"/>
          <w:u w:val="single"/>
        </w:rPr>
      </w:pPr>
    </w:p>
    <w:p w:rsidR="00AE029C" w:rsidRPr="00AE029C" w:rsidRDefault="00AE029C" w:rsidP="00AE029C">
      <w:pPr>
        <w:pStyle w:val="ListParagraph"/>
        <w:spacing w:line="276" w:lineRule="auto"/>
        <w:rPr>
          <w:rFonts w:ascii="Castellar" w:hAnsi="Castellar"/>
          <w:sz w:val="40"/>
          <w:szCs w:val="40"/>
          <w:u w:val="single"/>
        </w:rPr>
      </w:pPr>
    </w:p>
    <w:p w:rsidR="004915D0" w:rsidRDefault="004915D0"/>
    <w:tbl>
      <w:tblPr>
        <w:tblW w:w="2500" w:type="pct"/>
        <w:jc w:val="center"/>
        <w:tblLayout w:type="fixed"/>
        <w:tblCellMar>
          <w:left w:w="216" w:type="dxa"/>
          <w:right w:w="216" w:type="dxa"/>
        </w:tblCellMar>
        <w:tblLook w:val="0600" w:firstRow="0" w:lastRow="0" w:firstColumn="0" w:lastColumn="0" w:noHBand="1" w:noVBand="1"/>
        <w:tblDescription w:val="Layout table"/>
      </w:tblPr>
      <w:tblGrid>
        <w:gridCol w:w="5760"/>
      </w:tblGrid>
      <w:tr w:rsidR="00F712F1" w:rsidTr="00F712F1">
        <w:trPr>
          <w:trHeight w:val="7308"/>
          <w:jc w:val="center"/>
        </w:trPr>
        <w:tc>
          <w:tcPr>
            <w:tcW w:w="5760" w:type="dxa"/>
          </w:tcPr>
          <w:p w:rsidR="00AE029C" w:rsidRDefault="00F712F1" w:rsidP="00DE1F7B">
            <w:pPr>
              <w:rPr>
                <w:rFonts w:ascii="Lucida Calligraphy" w:hAnsi="Lucida Calligraphy"/>
                <w:sz w:val="52"/>
                <w:szCs w:val="52"/>
              </w:rPr>
            </w:pPr>
            <w:r>
              <w:t xml:space="preserve">                                                                                                     </w:t>
            </w:r>
          </w:p>
          <w:p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:rsidR="00AE029C" w:rsidRP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:rsidR="00AE029C" w:rsidRDefault="00AE029C" w:rsidP="00AE029C">
            <w:pPr>
              <w:rPr>
                <w:rFonts w:ascii="Lucida Calligraphy" w:hAnsi="Lucida Calligraphy"/>
                <w:sz w:val="52"/>
                <w:szCs w:val="52"/>
              </w:rPr>
            </w:pPr>
          </w:p>
          <w:p w:rsidR="00F712F1" w:rsidRDefault="00AE029C" w:rsidP="00AE029C">
            <w:pPr>
              <w:pStyle w:val="Title"/>
              <w:rPr>
                <w:rFonts w:ascii="Segoe Script" w:hAnsi="Segoe Script"/>
                <w:sz w:val="56"/>
              </w:rPr>
            </w:pPr>
            <w:r>
              <w:rPr>
                <w:rFonts w:ascii="Lucida Calligraphy" w:hAnsi="Lucida Calligraphy"/>
              </w:rPr>
              <w:tab/>
            </w:r>
            <w:r w:rsidRPr="00AE029C">
              <w:rPr>
                <w:rFonts w:ascii="Segoe Script" w:hAnsi="Segoe Script"/>
                <w:sz w:val="56"/>
              </w:rPr>
              <w:t>THE HOME</w:t>
            </w:r>
          </w:p>
          <w:p w:rsidR="00AE029C" w:rsidRPr="00AE029C" w:rsidRDefault="00645B04" w:rsidP="00AE029C">
            <w:pPr>
              <w:rPr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 wp14:anchorId="6E25544D" wp14:editId="2920026A">
                  <wp:simplePos x="0" y="0"/>
                  <wp:positionH relativeFrom="margin">
                    <wp:posOffset>1630680</wp:posOffset>
                  </wp:positionH>
                  <wp:positionV relativeFrom="paragraph">
                    <wp:posOffset>559435</wp:posOffset>
                  </wp:positionV>
                  <wp:extent cx="3946653" cy="3593465"/>
                  <wp:effectExtent l="0" t="0" r="0" b="698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ey-and-stone-bedroom-central-striped-feature-wall-pops-of-mustar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159" cy="3608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 wp14:anchorId="3092C718" wp14:editId="09ECA835">
                  <wp:simplePos x="0" y="0"/>
                  <wp:positionH relativeFrom="page">
                    <wp:posOffset>-2057400</wp:posOffset>
                  </wp:positionH>
                  <wp:positionV relativeFrom="paragraph">
                    <wp:posOffset>546286</wp:posOffset>
                  </wp:positionV>
                  <wp:extent cx="3779520" cy="36195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63638584609410302669.av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029C" w:rsidRPr="00AE029C">
              <w:rPr>
                <w:sz w:val="32"/>
                <w:szCs w:val="32"/>
              </w:rPr>
              <w:t>Should be the treasure chest of living</w:t>
            </w:r>
          </w:p>
        </w:tc>
      </w:tr>
    </w:tbl>
    <w:p w:rsidR="00605427" w:rsidRDefault="00605427" w:rsidP="00036A0E"/>
    <w:p w:rsidR="00605427" w:rsidRPr="00605427" w:rsidRDefault="00605427" w:rsidP="00605427"/>
    <w:p w:rsidR="00605427" w:rsidRDefault="00605427" w:rsidP="00605427"/>
    <w:p w:rsidR="007F56E3" w:rsidRPr="00605427" w:rsidRDefault="00605427" w:rsidP="00605427">
      <w:pPr>
        <w:tabs>
          <w:tab w:val="left" w:pos="3324"/>
        </w:tabs>
      </w:pPr>
      <w:r>
        <w:tab/>
      </w:r>
    </w:p>
    <w:sectPr w:rsidR="007F56E3" w:rsidRPr="00605427" w:rsidSect="00820C0E">
      <w:headerReference w:type="default" r:id="rId13"/>
      <w:headerReference w:type="first" r:id="rId14"/>
      <w:pgSz w:w="12240" w:h="15840" w:code="1"/>
      <w:pgMar w:top="360" w:right="360" w:bottom="360" w:left="36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159" w:rsidRDefault="00523159" w:rsidP="00C0714C">
      <w:pPr>
        <w:spacing w:after="0" w:line="240" w:lineRule="auto"/>
      </w:pPr>
      <w:r>
        <w:separator/>
      </w:r>
    </w:p>
  </w:endnote>
  <w:endnote w:type="continuationSeparator" w:id="0">
    <w:p w:rsidR="00523159" w:rsidRDefault="00523159" w:rsidP="00C0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159" w:rsidRDefault="00523159" w:rsidP="00C0714C">
      <w:pPr>
        <w:spacing w:after="0" w:line="240" w:lineRule="auto"/>
      </w:pPr>
      <w:r>
        <w:separator/>
      </w:r>
    </w:p>
  </w:footnote>
  <w:footnote w:type="continuationSeparator" w:id="0">
    <w:p w:rsidR="00523159" w:rsidRDefault="00523159" w:rsidP="00C07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14C" w:rsidRPr="00B50C62" w:rsidRDefault="00B50C62" w:rsidP="00B50C6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369DA67" wp14:editId="3CAC62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81925" cy="10083800"/>
              <wp:effectExtent l="0" t="0" r="9525" b="13970"/>
              <wp:wrapNone/>
              <wp:docPr id="10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10083800"/>
                        <a:chOff x="-9525" y="0"/>
                        <a:chExt cx="7781925" cy="10083800"/>
                      </a:xfrm>
                    </wpg:grpSpPr>
                    <wps:wsp>
                      <wps:cNvPr id="21" name="Rectangle 20">
                        <a:extLst>
                          <a:ext uri="{FF2B5EF4-FFF2-40B4-BE49-F238E27FC236}">
                            <a16:creationId xmlns:a16="http://schemas.microsoft.com/office/drawing/2014/main" id="{198AD72A-3A3A-4F9D-A41F-EE23D0E7E66B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399" cy="10058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19" descr="Living room with coffee table and book shelves">
                        <a:extLst>
                          <a:ext uri="{FF2B5EF4-FFF2-40B4-BE49-F238E27FC236}">
                            <a16:creationId xmlns:a16="http://schemas.microsoft.com/office/drawing/2014/main" id="{D89D0C0B-9293-4EDD-8D07-B6D4F615F1E6}"/>
                          </a:ext>
                        </a:extLst>
                      </wps:cNvPr>
                      <wps:cNvSpPr/>
                      <wps:spPr>
                        <a:xfrm>
                          <a:off x="-9525" y="6319082"/>
                          <a:ext cx="7772400" cy="3764718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 l="273" t="-52253" r="-575" b="-169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Freeform: Shape 17">
                        <a:extLst>
                          <a:ext uri="{FF2B5EF4-FFF2-40B4-BE49-F238E27FC236}">
                            <a16:creationId xmlns:a16="http://schemas.microsoft.com/office/drawing/2014/main" id="{F74C783A-F7E8-4959-97FA-D38C9F9777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24550" y="7981950"/>
                          <a:ext cx="1845734" cy="2094670"/>
                        </a:xfrm>
                        <a:custGeom>
                          <a:avLst/>
                          <a:gdLst>
                            <a:gd name="connsiteX0" fmla="*/ 1119493 w 1845734"/>
                            <a:gd name="connsiteY0" fmla="*/ 0 h 2094670"/>
                            <a:gd name="connsiteX1" fmla="*/ 1845734 w 1845734"/>
                            <a:gd name="connsiteY1" fmla="*/ 0 h 2094670"/>
                            <a:gd name="connsiteX2" fmla="*/ 1845734 w 1845734"/>
                            <a:gd name="connsiteY2" fmla="*/ 1639927 h 2094670"/>
                            <a:gd name="connsiteX3" fmla="*/ 1602697 w 1845734"/>
                            <a:gd name="connsiteY3" fmla="*/ 2094670 h 2094670"/>
                            <a:gd name="connsiteX4" fmla="*/ 0 w 1845734"/>
                            <a:gd name="connsiteY4" fmla="*/ 2094670 h 209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45734" h="2094670">
                              <a:moveTo>
                                <a:pt x="1119493" y="0"/>
                              </a:moveTo>
                              <a:lnTo>
                                <a:pt x="1845734" y="0"/>
                              </a:lnTo>
                              <a:lnTo>
                                <a:pt x="1845734" y="1639927"/>
                              </a:lnTo>
                              <a:lnTo>
                                <a:pt x="1602697" y="2094670"/>
                              </a:lnTo>
                              <a:lnTo>
                                <a:pt x="0" y="209467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8">
                        <a:extLst>
                          <a:ext uri="{FF2B5EF4-FFF2-40B4-BE49-F238E27FC236}">
                            <a16:creationId xmlns:a16="http://schemas.microsoft.com/office/drawing/2014/main" id="{EA510460-FECB-4EB7-BE66-1FD44E0AA6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91250" y="8486775"/>
                          <a:ext cx="1579461" cy="1595665"/>
                        </a:xfrm>
                        <a:custGeom>
                          <a:avLst/>
                          <a:gdLst>
                            <a:gd name="connsiteX0" fmla="*/ 853221 w 1579461"/>
                            <a:gd name="connsiteY0" fmla="*/ 0 h 1595665"/>
                            <a:gd name="connsiteX1" fmla="*/ 1579461 w 1579461"/>
                            <a:gd name="connsiteY1" fmla="*/ 0 h 1595665"/>
                            <a:gd name="connsiteX2" fmla="*/ 1579461 w 1579461"/>
                            <a:gd name="connsiteY2" fmla="*/ 1595665 h 1595665"/>
                            <a:gd name="connsiteX3" fmla="*/ 0 w 1579461"/>
                            <a:gd name="connsiteY3" fmla="*/ 1595665 h 1595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79461" h="1595665">
                              <a:moveTo>
                                <a:pt x="853221" y="0"/>
                              </a:moveTo>
                              <a:lnTo>
                                <a:pt x="1579461" y="0"/>
                              </a:lnTo>
                              <a:lnTo>
                                <a:pt x="1579461" y="1595665"/>
                              </a:lnTo>
                              <a:lnTo>
                                <a:pt x="0" y="159566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: Shape 14">
                        <a:extLst>
                          <a:ext uri="{FF2B5EF4-FFF2-40B4-BE49-F238E27FC236}">
                            <a16:creationId xmlns:a16="http://schemas.microsoft.com/office/drawing/2014/main" id="{596D4D24-D046-49BC-9B3A-A466199E1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48325" y="7353300"/>
                          <a:ext cx="2119146" cy="2726467"/>
                        </a:xfrm>
                        <a:custGeom>
                          <a:avLst/>
                          <a:gdLst>
                            <a:gd name="connsiteX0" fmla="*/ 1457156 w 2119146"/>
                            <a:gd name="connsiteY0" fmla="*/ 0 h 2726467"/>
                            <a:gd name="connsiteX1" fmla="*/ 2119146 w 2119146"/>
                            <a:gd name="connsiteY1" fmla="*/ 0 h 2726467"/>
                            <a:gd name="connsiteX2" fmla="*/ 2119146 w 2119146"/>
                            <a:gd name="connsiteY2" fmla="*/ 1760146 h 2726467"/>
                            <a:gd name="connsiteX3" fmla="*/ 1602697 w 2119146"/>
                            <a:gd name="connsiteY3" fmla="*/ 2726467 h 2726467"/>
                            <a:gd name="connsiteX4" fmla="*/ 0 w 2119146"/>
                            <a:gd name="connsiteY4" fmla="*/ 2726467 h 27264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9146" h="2726467">
                              <a:moveTo>
                                <a:pt x="1457156" y="0"/>
                              </a:moveTo>
                              <a:lnTo>
                                <a:pt x="2119146" y="0"/>
                              </a:lnTo>
                              <a:lnTo>
                                <a:pt x="2119146" y="1760146"/>
                              </a:lnTo>
                              <a:lnTo>
                                <a:pt x="1602697" y="2726467"/>
                              </a:lnTo>
                              <a:lnTo>
                                <a:pt x="0" y="2726467"/>
                              </a:lnTo>
                              <a:close/>
                            </a:path>
                          </a:pathLst>
                        </a:custGeom>
                        <a:noFill/>
                        <a:ln w="22225" cap="flat">
                          <a:solidFill>
                            <a:schemeClr val="accent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5067300"/>
                          <a:ext cx="7772400" cy="133498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637324EC" id="Group 10" o:spid="_x0000_s1026" style="position:absolute;margin-left:0;margin-top:0;width:612.75pt;height:794pt;z-index:251679744;mso-height-percent:1010;mso-position-horizontal-relative:page;mso-position-vertical-relative:page;mso-height-percent:1010" coordorigin="-95" coordsize="77819,1008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">
              <v:rect id="Rectangle 20" o:spid="_x0000_s1027" style="position:absolute;width:77723;height:100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/>
              <v:rect id="Rectangle 19" o:spid="_x0000_s1028" alt="Living room with coffee table and book shelves" style="position:absolute;left:-95;top:63190;width:77723;height:3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DmsIA&#10;AADbAAAADwAAAGRycy9kb3ducmV2LnhtbERPyWrDMBC9B/oPYgq9JXICNbUbOYRAoD0UmoVAb4M0&#10;sY2tkZFU2/376lDo8fH27W62vRjJh9axgvUqA0GsnWm5VnC9HJcvIEJENtg7JgU/FGBXPSy2WBo3&#10;8YnGc6xFCuFQooImxqGUMuiGLIaVG4gTd3feYkzQ19J4nFK47eUmy3JpseXU0OBAh4Z0d/62Cm7v&#10;p4+h88+53ufTWDhdz1/Fp1JPj/P+FUSkOf6L/9xvRsEmrU9f0g+Q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8OawgAAANsAAAAPAAAAAAAAAAAAAAAAAJgCAABkcnMvZG93&#10;bnJldi54bWxQSwUGAAAAAAQABAD1AAAAhwMAAAAA&#10;" stroked="f" strokeweight="1pt">
                <v:fill r:id="rId2" o:title="Living room with coffee table and book shelves" recolor="t" rotate="t" type="frame"/>
              </v:rect>
              <v:shape id="Freeform: Shape 17" o:spid="_x0000_s1029" style="position:absolute;left:59245;top:79819;width:18457;height:20947;visibility:visible;mso-wrap-style:square;v-text-anchor:top" coordsize="1845734,2094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okMMA&#10;AADbAAAADwAAAGRycy9kb3ducmV2LnhtbESPT2/CMAzF75P4DpGRuI2UHdjUEdCGAHGFgXY1jftH&#10;NE6VZG359vNh0m623vN7P682o2tVTyE2ng0s5hko4sLbhisDl6/98xuomJAttp7JwIMibNaTpxXm&#10;1g98ov6cKiUhHHM0UKfU5VrHoiaHce47YtFKHxwmWUOlbcBBwl2rX7JsqR02LA01drStqbiff5yB&#10;8jDsrtd+2R9u909/Kil8b19vxsym48c7qERj+jf/XR+t4Aus/CID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okMMAAADbAAAADwAAAAAAAAAAAAAAAACYAgAAZHJzL2Rv&#10;d25yZXYueG1sUEsFBgAAAAAEAAQA9QAAAIgDAAAAAA==&#10;" path="m1119493,r726241,l1845734,1639927r-243037,454743l,2094670,1119493,xe" fillcolor="#8ccb4e [3207]" stroked="f">
                <v:path arrowok="t" o:connecttype="custom" o:connectlocs="1119493,0;1845734,0;1845734,1639927;1602697,2094670;0,2094670" o:connectangles="0,0,0,0,0"/>
              </v:shape>
              <v:shape id="Freeform: Shape 18" o:spid="_x0000_s1030" style="position:absolute;left:61912;top:84867;width:15795;height:15957;visibility:visible;mso-wrap-style:square;v-text-anchor:top" coordsize="1579461,1595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4468EA&#10;AADbAAAADwAAAGRycy9kb3ducmV2LnhtbERPS2vCQBC+C/6HZQRvdZMe2hpdRQtCSw/W93XIjklw&#10;dzZkVxP/fVcoeJuP7znTeWeNuFHjK8cK0lECgjh3uuJCwX63evkA4QOyRuOYFNzJw3zW700x067l&#10;Dd22oRAxhH2GCsoQ6kxKn5dk0Y9cTRy5s2sshgibQuoG2xhujXxNkjdpseLYUGJNnyXll+3VKvg9&#10;Lk/v3/UhNS4xrb8X6Xr1kyo1HHSLCYhAXXiK/91fOs4fw+OXeI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eOOvBAAAA2wAAAA8AAAAAAAAAAAAAAAAAmAIAAGRycy9kb3du&#10;cmV2LnhtbFBLBQYAAAAABAAEAPUAAACGAwAAAAA=&#10;" path="m853221,r726240,l1579461,1595665,,1595665,853221,xe" fillcolor="#00a99d [3204]" stroked="f">
                <v:path arrowok="t" o:connecttype="custom" o:connectlocs="853221,0;1579461,0;1579461,1595665;0,1595665" o:connectangles="0,0,0,0"/>
              </v:shape>
              <v:shape id="Freeform: Shape 14" o:spid="_x0000_s1031" style="position:absolute;left:56483;top:73533;width:21191;height:27264;visibility:visible;mso-wrap-style:square;v-text-anchor:top" coordsize="2119146,2726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ZncAA&#10;AADbAAAADwAAAGRycy9kb3ducmV2LnhtbERPS4vCMBC+C/sfwix401RhRaupyMKCi+zB1kOPYzN9&#10;YDMpTdT67zeC4G0+vudstoNpxY1611hWMJtGIIgLqxuuFJyyn8kShPPIGlvLpOBBDrbJx2iDsbZ3&#10;PtIt9ZUIIexiVFB738VSuqImg25qO+LAlbY36APsK6l7vIdw08p5FC2kwYZDQ40dfddUXNKrUZCb&#10;TJbz887nxSOlv7xadYdfrdT4c9itQXga/Fv8cu91mP8Fz1/CAT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UNZncAAAADbAAAADwAAAAAAAAAAAAAAAACYAgAAZHJzL2Rvd25y&#10;ZXYueG1sUEsFBgAAAAAEAAQA9QAAAIUDAAAAAA==&#10;" path="m1457156,r661990,l2119146,1760146r-516449,966321l,2726467,1457156,xe" filled="f" strokecolor="#8ccb4e [3207]" strokeweight="1.75pt">
                <v:stroke joinstyle="miter"/>
                <v:path arrowok="t" o:connecttype="custom" o:connectlocs="1457156,0;2119146,0;2119146,1760146;1602697,2726467;0,2726467" o:connectangles="0,0,0,0,0"/>
              </v:shape>
              <v:rect id="Rectangle 9" o:spid="_x0000_s1032" style="position:absolute;top:50673;width:77724;height:13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2D3sEA&#10;AADaAAAADwAAAGRycy9kb3ducmV2LnhtbESPQYvCMBSE78L+h/AWvIim9SBubRRXWFZ6Eev+gEfz&#10;bIvJS2myWv+9EQSPw8x8w+SbwRpxpd63jhWkswQEceV0y7WCv9PPdAnCB2SNxjEpuJOHzfpjlGOm&#10;3Y2PdC1DLSKEfYYKmhC6TEpfNWTRz1xHHL2z6y2GKPta6h5vEW6NnCfJQlpsOS402NGuoepS/lsF&#10;5X635XZpzCEU35MhTYvq1xdKjT+H7QpEoCG8w6/2Xiv4gueVe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tg97BAAAA2gAAAA8AAAAAAAAAAAAAAAAAmAIAAGRycy9kb3du&#10;cmV2LnhtbFBLBQYAAAAABAAEAPUAAACGAwAAAAA=&#10;" fillcolor="#a9fff7 [3206]" stroked="f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5D0" w:rsidRDefault="00B84AEE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0DCC92C" wp14:editId="0B91387A">
              <wp:simplePos x="0" y="0"/>
              <wp:positionH relativeFrom="page">
                <wp:posOffset>-400050</wp:posOffset>
              </wp:positionH>
              <wp:positionV relativeFrom="page">
                <wp:posOffset>-447675</wp:posOffset>
              </wp:positionV>
              <wp:extent cx="9175153" cy="10526324"/>
              <wp:effectExtent l="0" t="0" r="0" b="889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75153" cy="10526324"/>
                        <a:chOff x="-430337" y="-448892"/>
                        <a:chExt cx="9175153" cy="10526324"/>
                      </a:xfrm>
                    </wpg:grpSpPr>
                    <wps:wsp>
                      <wps:cNvPr id="8" name="Rectangle 7" descr="Kitchen">
                        <a:extLst>
                          <a:ext uri="{FF2B5EF4-FFF2-40B4-BE49-F238E27FC236}">
                            <a16:creationId xmlns:a16="http://schemas.microsoft.com/office/drawing/2014/main" id="{4B47525E-028B-4A8B-AD89-1F7A5C2270BA}"/>
                          </a:ext>
                        </a:extLst>
                      </wps:cNvPr>
                      <wps:cNvSpPr/>
                      <wps:spPr>
                        <a:xfrm>
                          <a:off x="-430337" y="-448892"/>
                          <a:ext cx="9175153" cy="5212277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 l="1396" t="-16415" r="6955" b="3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5">
                        <a:extLst>
                          <a:ext uri="{FF2B5EF4-FFF2-40B4-BE49-F238E27FC236}">
                            <a16:creationId xmlns:a16="http://schemas.microsoft.com/office/drawing/2014/main" id="{A8175DE9-2223-4107-A931-D1603CB2F4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9050"/>
                          <a:ext cx="1830031" cy="3418955"/>
                        </a:xfrm>
                        <a:custGeom>
                          <a:avLst/>
                          <a:gdLst>
                            <a:gd name="connsiteX0" fmla="*/ 0 w 1830031"/>
                            <a:gd name="connsiteY0" fmla="*/ 0 h 3418955"/>
                            <a:gd name="connsiteX1" fmla="*/ 1830031 w 1830031"/>
                            <a:gd name="connsiteY1" fmla="*/ 0 h 3418955"/>
                            <a:gd name="connsiteX2" fmla="*/ 0 w 1830031"/>
                            <a:gd name="connsiteY2" fmla="*/ 3418955 h 34189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0031" h="3418955">
                              <a:moveTo>
                                <a:pt x="0" y="0"/>
                              </a:moveTo>
                              <a:lnTo>
                                <a:pt x="1830031" y="0"/>
                              </a:lnTo>
                              <a:lnTo>
                                <a:pt x="0" y="3418955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flat">
                          <a:solidFill>
                            <a:schemeClr val="accent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Freeform: Shape 1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6219825" y="7915275"/>
                          <a:ext cx="1556109" cy="2162157"/>
                        </a:xfrm>
                        <a:custGeom>
                          <a:avLst/>
                          <a:gdLst>
                            <a:gd name="connsiteX0" fmla="*/ 1556109 w 1556109"/>
                            <a:gd name="connsiteY0" fmla="*/ 0 h 2162157"/>
                            <a:gd name="connsiteX1" fmla="*/ 1556109 w 1556109"/>
                            <a:gd name="connsiteY1" fmla="*/ 2162157 h 2162157"/>
                            <a:gd name="connsiteX2" fmla="*/ 0 w 1556109"/>
                            <a:gd name="connsiteY2" fmla="*/ 2162157 h 2162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56109" h="2162157">
                              <a:moveTo>
                                <a:pt x="1556109" y="0"/>
                              </a:moveTo>
                              <a:lnTo>
                                <a:pt x="1556109" y="2162157"/>
                              </a:lnTo>
                              <a:lnTo>
                                <a:pt x="0" y="21621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E0AD2295-A667-4EEF-8DB1-AD9938E268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8267700"/>
                          <a:ext cx="1301750" cy="1807299"/>
                        </a:xfrm>
                        <a:custGeom>
                          <a:avLst/>
                          <a:gdLst>
                            <a:gd name="connsiteX0" fmla="*/ 1301750 w 1301750"/>
                            <a:gd name="connsiteY0" fmla="*/ 0 h 1807299"/>
                            <a:gd name="connsiteX1" fmla="*/ 1301750 w 1301750"/>
                            <a:gd name="connsiteY1" fmla="*/ 1807299 h 1807299"/>
                            <a:gd name="connsiteX2" fmla="*/ 0 w 1301750"/>
                            <a:gd name="connsiteY2" fmla="*/ 1807299 h 18072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1750" h="1807299">
                              <a:moveTo>
                                <a:pt x="1301750" y="0"/>
                              </a:moveTo>
                              <a:lnTo>
                                <a:pt x="1301750" y="1807299"/>
                              </a:lnTo>
                              <a:lnTo>
                                <a:pt x="0" y="18072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6">
                        <a:extLst>
                          <a:ext uri="{FF2B5EF4-FFF2-40B4-BE49-F238E27FC236}">
                            <a16:creationId xmlns:a16="http://schemas.microsoft.com/office/drawing/2014/main" id="{BC8F654C-C93E-4F86-9644-2B823DB8C4B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9050"/>
                          <a:ext cx="1413135" cy="2643225"/>
                        </a:xfrm>
                        <a:custGeom>
                          <a:avLst/>
                          <a:gdLst>
                            <a:gd name="connsiteX0" fmla="*/ 0 w 1413135"/>
                            <a:gd name="connsiteY0" fmla="*/ 0 h 2643225"/>
                            <a:gd name="connsiteX1" fmla="*/ 1413135 w 1413135"/>
                            <a:gd name="connsiteY1" fmla="*/ 0 h 2643225"/>
                            <a:gd name="connsiteX2" fmla="*/ 0 w 1413135"/>
                            <a:gd name="connsiteY2" fmla="*/ 2643225 h 264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13135" h="2643225">
                              <a:moveTo>
                                <a:pt x="0" y="0"/>
                              </a:moveTo>
                              <a:lnTo>
                                <a:pt x="1413135" y="0"/>
                              </a:lnTo>
                              <a:lnTo>
                                <a:pt x="0" y="2643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7">
                        <a:extLst>
                          <a:ext uri="{FF2B5EF4-FFF2-40B4-BE49-F238E27FC236}">
                            <a16:creationId xmlns:a16="http://schemas.microsoft.com/office/drawing/2014/main" id="{327D3DC7-D1C8-48E7-B1AA-E452FF872D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1053972" cy="1971422"/>
                        </a:xfrm>
                        <a:custGeom>
                          <a:avLst/>
                          <a:gdLst>
                            <a:gd name="connsiteX0" fmla="*/ 0 w 1053972"/>
                            <a:gd name="connsiteY0" fmla="*/ 0 h 1971422"/>
                            <a:gd name="connsiteX1" fmla="*/ 1053972 w 1053972"/>
                            <a:gd name="connsiteY1" fmla="*/ 0 h 1971422"/>
                            <a:gd name="connsiteX2" fmla="*/ 0 w 1053972"/>
                            <a:gd name="connsiteY2" fmla="*/ 1971422 h 197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53972" h="1971422">
                              <a:moveTo>
                                <a:pt x="0" y="0"/>
                              </a:moveTo>
                              <a:lnTo>
                                <a:pt x="1053972" y="0"/>
                              </a:lnTo>
                              <a:lnTo>
                                <a:pt x="0" y="197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Rectangle 23">
                        <a:extLst>
                          <a:ext uri="{FF2B5EF4-FFF2-40B4-BE49-F238E27FC236}">
                            <a16:creationId xmlns:a16="http://schemas.microsoft.com/office/drawing/2014/main" id="{1E79A596-247B-43FF-BB31-A4AB7042286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-29845" y="4438650"/>
                          <a:ext cx="7772400" cy="106521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5B028C" id="Group 5" o:spid="_x0000_s1026" style="position:absolute;margin-left:-31.5pt;margin-top:-35.25pt;width:722.45pt;height:828.85pt;z-index:251671552;mso-position-horizontal-relative:page;mso-position-vertical-relative:page" coordorigin="-4303,-4488" coordsize="91751,1052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">
              <v:rect id="Rectangle 7" o:spid="_x0000_s1027" alt="Kitchen" style="position:absolute;left:-4303;top:-4488;width:91751;height:5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/878A&#10;AADaAAAADwAAAGRycy9kb3ducmV2LnhtbESPS6vCMBSE94L/IRzBjWiqi0upRvGBoIu78LU/NMe2&#10;2JzUJtr6740guBxmvhlmtmhNKZ5Uu8KygvEoAkGcWl1wpuB82g5jEM4jaywtk4IXOVjMu50ZJto2&#10;fKDn0WcilLBLUEHufZVI6dKcDLqRrYiDd7W1QR9knUldYxPKTSknUfQnDRYcFnKsaJ1Tejs+jIJ4&#10;9dLbczHYNJc4ov/9ih3eWal+r11OQXhq/S/8pXc6cPC5Em6An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B7/zvwAAANoAAAAPAAAAAAAAAAAAAAAAAJgCAABkcnMvZG93bnJl&#10;di54bWxQSwUGAAAAAAQABAD1AAAAhAMAAAAA&#10;" stroked="f" strokeweight="1pt">
                <v:fill r:id="rId2" o:title="Kitchen" recolor="t" rotate="t" type="frame"/>
              </v:rect>
              <v:shape id="Freeform: Shape 35" o:spid="_x0000_s1028" style="position:absolute;top:190;width:18300;height:34190;visibility:visible;mso-wrap-style:square;v-text-anchor:top" coordsize="1830031,3418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AvcMA&#10;AADbAAAADwAAAGRycy9kb3ducmV2LnhtbESP0YrCMBRE34X9h3AXfNPUFaR0jaLigoIPa9cPuDbX&#10;ttrclCba6tebBcHHYWbOMNN5Zypxo8aVlhWMhhEI4szqknMFh7+fQQzCeWSNlWVScCcH89lHb4qJ&#10;ti3v6Zb6XAQIuwQVFN7XiZQuK8igG9qaOHgn2xj0QTa51A22AW4q+RVFE2mw5LBQYE2rgrJLejUK&#10;jotlm8bHbNnhY/178Plue77HSvU/u8U3CE+df4df7Y1WMJ7A/5f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oAvcMAAADbAAAADwAAAAAAAAAAAAAAAACYAgAAZHJzL2Rv&#10;d25yZXYueG1sUEsFBgAAAAAEAAQA9QAAAIgDAAAAAA==&#10;" path="m,l1830031,,,3418955,,xe" filled="f" strokecolor="#8ccb4e [3207]" strokeweight="2pt">
                <v:stroke joinstyle="miter"/>
                <v:path arrowok="t" o:connecttype="custom" o:connectlocs="0,0;1830031,0;0,3418955" o:connectangles="0,0,0"/>
              </v:shape>
              <v:shape id="Freeform: Shape 16" o:spid="_x0000_s1029" style="position:absolute;left:62198;top:79152;width:15561;height:21622;visibility:visible;mso-wrap-style:square;v-text-anchor:top" coordsize="1556109,2162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/LsIA&#10;AADaAAAADwAAAGRycy9kb3ducmV2LnhtbERPTWvCQBC9C/0PyxR6azb1UEt0E0JBSaFQaivobcyO&#10;STA7G7Krbv+9KxQ8DY/3OYsimF6caXSdZQUvSQqCuLa640bB78/y+Q2E88gae8uk4I8cFPnDZIGZ&#10;thf+pvPaNyKGsMtQQev9kEnp6pYMusQOxJE72NGgj3BspB7xEsNNL6dp+ioNdhwbWhzovaX6uD4Z&#10;BWZTfnRh+Cy/9rMVnabbarcNlVJPj6Gcg/AU/F387650nA+3V25X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378uwgAAANoAAAAPAAAAAAAAAAAAAAAAAJgCAABkcnMvZG93&#10;bnJldi54bWxQSwUGAAAAAAQABAD1AAAAhwMAAAAA&#10;" path="m1556109,r,2162157l,2162157,1556109,xe" fillcolor="#8ccb4e [3207]" stroked="f">
                <v:path arrowok="t" o:connecttype="custom" o:connectlocs="1556109,0;1556109,2162157;0,2162157" o:connectangles="0,0,0"/>
              </v:shape>
              <v:shape id="Freeform: Shape 27" o:spid="_x0000_s1030" style="position:absolute;left:64674;top:82677;width:13018;height:18072;visibility:visible;mso-wrap-style:square;v-text-anchor:top" coordsize="1301750,1807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KjTsEA&#10;AADbAAAADwAAAGRycy9kb3ducmV2LnhtbERPy2oCMRTdC/2HcAvdiGZUKDIapQhCaXHhC7eXyXUy&#10;dnIzJqkz9evNouDycN7zZWdrcSMfKscKRsMMBHHhdMWlgsN+PZiCCBFZY+2YFPxRgOXipTfHXLuW&#10;t3TbxVKkEA45KjAxNrmUoTBkMQxdQ5y4s/MWY4K+lNpjm8JtLcdZ9i4tVpwaDDa0MlT87H6tgrvZ&#10;8Le7Tjbt1/ES9uy3/cnJKPX22n3MQETq4lP87/7UCsZpbPq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yo07BAAAA2wAAAA8AAAAAAAAAAAAAAAAAmAIAAGRycy9kb3du&#10;cmV2LnhtbFBLBQYAAAAABAAEAPUAAACGAwAAAAA=&#10;" path="m1301750,r,1807299l,1807299,1301750,xe" fillcolor="#00a99d [3204]" stroked="f">
                <v:path arrowok="t" o:connecttype="custom" o:connectlocs="1301750,0;1301750,1807299;0,1807299" o:connectangles="0,0,0"/>
              </v:shape>
              <v:shape id="Freeform: Shape 36" o:spid="_x0000_s1031" style="position:absolute;top:190;width:14131;height:26432;visibility:visible;mso-wrap-style:square;v-text-anchor:top" coordsize="1413135,26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xDcQA&#10;AADbAAAADwAAAGRycy9kb3ducmV2LnhtbESPT2vCQBTE70K/w/IK3symFmwbXUWkBT0mKvT4uvvy&#10;B7Nv0+xWk2/fLRQ8DjPzG2a1GWwrrtT7xrGCpyQFQaydabhScDp+zF5B+IBssHVMCkbysFk/TFaY&#10;GXfjnK5FqESEsM9QQR1Cl0npdU0WfeI64uiVrrcYouwraXq8Rbht5TxNF9Jiw3Ghxo52NelL8WMV&#10;fJ+Lr9HJbalRn/Lz8d10h883paaPw3YJItAQ7uH/9t4oeH6Bv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asQ3EAAAA2wAAAA8AAAAAAAAAAAAAAAAAmAIAAGRycy9k&#10;b3ducmV2LnhtbFBLBQYAAAAABAAEAPUAAACJAwAAAAA=&#10;" path="m,l1413135,,,2643225,,xe" fillcolor="#8ccb4e [3207]" stroked="f">
                <v:path arrowok="t" o:connecttype="custom" o:connectlocs="0,0;1413135,0;0,2643225" o:connectangles="0,0,0"/>
              </v:shape>
              <v:shape id="Freeform: Shape 37" o:spid="_x0000_s1032" style="position:absolute;width:10539;height:19714;visibility:visible;mso-wrap-style:square;v-text-anchor:top" coordsize="1053972,197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ds8QA&#10;AADbAAAADwAAAGRycy9kb3ducmV2LnhtbERPTWvCQBC9F/wPywheSt1YoZboKiJYtFSiaRGPQ3ZM&#10;otnZkF019dd3D0KPj/c9mbWmEldqXGlZwaAfgSDOrC45V/DzvXx5B+E8ssbKMin4JQezaedpgrG2&#10;N97RNfW5CCHsYlRQeF/HUrqsIIOub2viwB1tY9AH2ORSN3gL4aaSr1H0Jg2WHBoKrGlRUHZOL0bB&#10;9vBc704fn1WSrFdJOrpv1l97r1Sv287HIDy1/l/8cK+0gmEYG76E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QnbPEAAAA2wAAAA8AAAAAAAAAAAAAAAAAmAIAAGRycy9k&#10;b3ducmV2LnhtbFBLBQYAAAAABAAEAPUAAACJAwAAAAA=&#10;" path="m,l1053972,,,1971422,,xe" fillcolor="#00a99d [3204]" stroked="f">
                <v:path arrowok="t" o:connecttype="custom" o:connectlocs="0,0;1053972,0;0,1971422" o:connectangles="0,0,0"/>
              </v:shape>
              <v:rect id="Rectangle 23" o:spid="_x0000_s1033" style="position:absolute;left:-298;top:44386;width:77723;height:10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BizcIA&#10;AADbAAAADwAAAGRycy9kb3ducmV2LnhtbESPQYvCMBSE74L/ITzBi6xpPWjpGsUVlpVexO7+gEfz&#10;bIvJS2myWv+9EQSPw8x8w6y3gzXiSr1vHStI5wkI4srplmsFf7/fHxkIH5A1Gsek4E4etpvxaI25&#10;djc+0bUMtYgQ9jkqaELocil91ZBFP3cdcfTOrrcYouxrqXu8Rbg1cpEkS2mx5bjQYEf7hqpL+W8V&#10;lIf9jtvMmGMovmZDmhbVjy+Umk6G3SeIQEN4h1/tg1awWMH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QGLNwgAAANsAAAAPAAAAAAAAAAAAAAAAAJgCAABkcnMvZG93&#10;bnJldi54bWxQSwUGAAAAAAQABAD1AAAAhwMAAAAA&#10;" fillcolor="#a9fff7 [3206]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0138"/>
    <w:multiLevelType w:val="hybridMultilevel"/>
    <w:tmpl w:val="E2E62F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54D80"/>
    <w:multiLevelType w:val="hybridMultilevel"/>
    <w:tmpl w:val="FB4E7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17A17"/>
    <w:multiLevelType w:val="hybridMultilevel"/>
    <w:tmpl w:val="93164B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B0722"/>
    <w:multiLevelType w:val="hybridMultilevel"/>
    <w:tmpl w:val="64B283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DEE"/>
    <w:rsid w:val="00036A0E"/>
    <w:rsid w:val="0005092B"/>
    <w:rsid w:val="000D1DF8"/>
    <w:rsid w:val="0010244F"/>
    <w:rsid w:val="00144579"/>
    <w:rsid w:val="00161EA9"/>
    <w:rsid w:val="00180238"/>
    <w:rsid w:val="00212B3B"/>
    <w:rsid w:val="00262F2F"/>
    <w:rsid w:val="003412E6"/>
    <w:rsid w:val="0034376C"/>
    <w:rsid w:val="0038560D"/>
    <w:rsid w:val="003B7181"/>
    <w:rsid w:val="00400695"/>
    <w:rsid w:val="004262E0"/>
    <w:rsid w:val="00473E6D"/>
    <w:rsid w:val="004915D0"/>
    <w:rsid w:val="004C3BCB"/>
    <w:rsid w:val="004C4C5F"/>
    <w:rsid w:val="004D566C"/>
    <w:rsid w:val="004E0BEE"/>
    <w:rsid w:val="00523159"/>
    <w:rsid w:val="00556A60"/>
    <w:rsid w:val="005A0BE2"/>
    <w:rsid w:val="005B49A8"/>
    <w:rsid w:val="005F677F"/>
    <w:rsid w:val="00605427"/>
    <w:rsid w:val="00645B04"/>
    <w:rsid w:val="0068093C"/>
    <w:rsid w:val="006F7D70"/>
    <w:rsid w:val="007161C5"/>
    <w:rsid w:val="0079140B"/>
    <w:rsid w:val="007B7508"/>
    <w:rsid w:val="007F56E3"/>
    <w:rsid w:val="00804774"/>
    <w:rsid w:val="00807E7E"/>
    <w:rsid w:val="00820C0E"/>
    <w:rsid w:val="008377F4"/>
    <w:rsid w:val="0086247C"/>
    <w:rsid w:val="0088273D"/>
    <w:rsid w:val="008A405A"/>
    <w:rsid w:val="008D36D7"/>
    <w:rsid w:val="008E0DDB"/>
    <w:rsid w:val="009021D8"/>
    <w:rsid w:val="0097636C"/>
    <w:rsid w:val="0099575B"/>
    <w:rsid w:val="009A0E08"/>
    <w:rsid w:val="009D5507"/>
    <w:rsid w:val="009F0099"/>
    <w:rsid w:val="00A265F2"/>
    <w:rsid w:val="00AD7C00"/>
    <w:rsid w:val="00AE029C"/>
    <w:rsid w:val="00B113C0"/>
    <w:rsid w:val="00B300A2"/>
    <w:rsid w:val="00B50C62"/>
    <w:rsid w:val="00B84AEE"/>
    <w:rsid w:val="00B92AC8"/>
    <w:rsid w:val="00BC61E8"/>
    <w:rsid w:val="00BD35BD"/>
    <w:rsid w:val="00BE536E"/>
    <w:rsid w:val="00BF3499"/>
    <w:rsid w:val="00C0714C"/>
    <w:rsid w:val="00C92C1F"/>
    <w:rsid w:val="00D14819"/>
    <w:rsid w:val="00D66B1A"/>
    <w:rsid w:val="00D81C6B"/>
    <w:rsid w:val="00D943CC"/>
    <w:rsid w:val="00DE1F7B"/>
    <w:rsid w:val="00E1248C"/>
    <w:rsid w:val="00E405C2"/>
    <w:rsid w:val="00EC7EE6"/>
    <w:rsid w:val="00EF0366"/>
    <w:rsid w:val="00F07022"/>
    <w:rsid w:val="00F20BF7"/>
    <w:rsid w:val="00F42DEE"/>
    <w:rsid w:val="00F438AF"/>
    <w:rsid w:val="00F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24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 w:line="28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2F1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60D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color w:val="007E74" w:themeColor="accent1" w:themeShade="BF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0D"/>
    <w:rPr>
      <w:rFonts w:asciiTheme="majorHAnsi" w:eastAsiaTheme="majorEastAsia" w:hAnsiTheme="majorHAnsi" w:cstheme="majorBidi"/>
      <w:b/>
      <w:caps/>
      <w:color w:val="007E74" w:themeColor="accent1" w:themeShade="BF"/>
      <w:kern w:val="28"/>
      <w:sz w:val="8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0B"/>
    <w:pPr>
      <w:numPr>
        <w:ilvl w:val="1"/>
      </w:numPr>
      <w:spacing w:after="120" w:line="240" w:lineRule="auto"/>
      <w:contextualSpacing/>
      <w:jc w:val="right"/>
    </w:pPr>
    <w:rPr>
      <w:rFonts w:eastAsiaTheme="minorEastAsia" w:cstheme="minorBidi"/>
      <w:b/>
      <w:caps/>
      <w:color w:val="000000" w:themeColor="text1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140B"/>
    <w:rPr>
      <w:rFonts w:eastAsiaTheme="minorEastAsia" w:cstheme="minorBidi"/>
      <w:b/>
      <w:caps/>
      <w:color w:val="000000" w:themeColor="text1"/>
      <w:sz w:val="26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12"/>
    <w:qFormat/>
    <w:rsid w:val="00820C0E"/>
    <w:pPr>
      <w:spacing w:before="200" w:after="160" w:line="240" w:lineRule="auto"/>
    </w:pPr>
    <w:rPr>
      <w:i/>
      <w:iCs/>
      <w:sz w:val="40"/>
    </w:rPr>
  </w:style>
  <w:style w:type="character" w:customStyle="1" w:styleId="QuoteChar">
    <w:name w:val="Quote Char"/>
    <w:basedOn w:val="DefaultParagraphFont"/>
    <w:link w:val="Quote"/>
    <w:uiPriority w:val="12"/>
    <w:rsid w:val="00820C0E"/>
    <w:rPr>
      <w:i/>
      <w:iCs/>
      <w:sz w:val="40"/>
      <w:lang w:val="en-US"/>
    </w:rPr>
  </w:style>
  <w:style w:type="paragraph" w:styleId="Header">
    <w:name w:val="header"/>
    <w:basedOn w:val="Normal"/>
    <w:link w:val="HeaderChar"/>
    <w:uiPriority w:val="99"/>
    <w:semiHidden/>
    <w:rsid w:val="003412E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507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3412E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507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BF3499"/>
    <w:rPr>
      <w:color w:val="808080"/>
    </w:rPr>
  </w:style>
  <w:style w:type="table" w:styleId="TableGrid">
    <w:name w:val="Table Grid"/>
    <w:basedOn w:val="TableNormal"/>
    <w:uiPriority w:val="39"/>
    <w:rsid w:val="00976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DE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av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IJA\AppData\Roaming\Microsoft\Templates\Interior%20design%20newsletter.dotx" TargetMode="External"/></Relationships>
</file>

<file path=word/theme/theme1.xml><?xml version="1.0" encoding="utf-8"?>
<a:theme xmlns:a="http://schemas.openxmlformats.org/drawingml/2006/main" name="Office Theme">
  <a:themeElements>
    <a:clrScheme name="Interior design newsletter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A99D"/>
      </a:accent1>
      <a:accent2>
        <a:srgbClr val="DAFFAE"/>
      </a:accent2>
      <a:accent3>
        <a:srgbClr val="A9FFF7"/>
      </a:accent3>
      <a:accent4>
        <a:srgbClr val="8CCB4E"/>
      </a:accent4>
      <a:accent5>
        <a:srgbClr val="FFFFFF"/>
      </a:accent5>
      <a:accent6>
        <a:srgbClr val="FFFFFF"/>
      </a:accent6>
      <a:hlink>
        <a:srgbClr val="00A1CD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4E9FEC-167E-4B7E-9779-F2A67B49DB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93A6B5-4C0F-4B84-93AC-D32A6CBC32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0226A-5851-47A1-BFA7-4A2AB7F3909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Interior design newsletter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2024-10-29T17:59:00Z</dcterms:created>
  <dcterms:modified xsi:type="dcterms:W3CDTF">2024-11-13T18:21:00Z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